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85"/>
        <w:gridCol w:w="4588"/>
        <w:gridCol w:w="2057"/>
        <w:gridCol w:w="5416"/>
      </w:tblGrid>
      <w:tr w:rsidR="00D000A1" w:rsidTr="009C39B4">
        <w:trPr>
          <w:trHeight w:val="582"/>
        </w:trPr>
        <w:tc>
          <w:tcPr>
            <w:tcW w:w="965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Bộ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phận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Department</w:t>
            </w:r>
          </w:p>
        </w:tc>
        <w:tc>
          <w:tcPr>
            <w:tcW w:w="4035" w:type="pct"/>
            <w:gridSpan w:val="3"/>
            <w:shd w:val="clear" w:color="auto" w:fill="auto"/>
            <w:vAlign w:val="center"/>
          </w:tcPr>
          <w:p w:rsidR="00D000A1" w:rsidRDefault="00C717E7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C717E7" w:rsidRPr="00C717E7" w:rsidRDefault="00C717E7">
            <w:pPr>
              <w:jc w:val="left"/>
              <w:rPr>
                <w:i/>
              </w:rPr>
            </w:pPr>
            <w:r w:rsidRPr="00C717E7">
              <w:rPr>
                <w:i/>
              </w:rPr>
              <w:t>Information technology (IT)</w:t>
            </w:r>
          </w:p>
        </w:tc>
      </w:tr>
      <w:tr w:rsidR="00D000A1" w:rsidTr="009C39B4">
        <w:trPr>
          <w:trHeight w:val="582"/>
        </w:trPr>
        <w:tc>
          <w:tcPr>
            <w:tcW w:w="965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dụng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tài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khoản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Personal name</w:t>
            </w:r>
          </w:p>
        </w:tc>
        <w:tc>
          <w:tcPr>
            <w:tcW w:w="1535" w:type="pct"/>
            <w:shd w:val="clear" w:color="auto" w:fill="auto"/>
            <w:vAlign w:val="center"/>
          </w:tcPr>
          <w:p w:rsidR="00D000A1" w:rsidRPr="00D71028" w:rsidRDefault="00D7102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ĐÀO LÝ TRÂN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số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nhân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viên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Employee ID</w:t>
            </w:r>
          </w:p>
        </w:tc>
        <w:tc>
          <w:tcPr>
            <w:tcW w:w="1812" w:type="pct"/>
            <w:shd w:val="clear" w:color="auto" w:fill="auto"/>
          </w:tcPr>
          <w:p w:rsidR="00D000A1" w:rsidRPr="00BA30AB" w:rsidRDefault="00D71028" w:rsidP="0084010E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4143</w:t>
            </w:r>
          </w:p>
        </w:tc>
      </w:tr>
    </w:tbl>
    <w:p w:rsidR="00D000A1" w:rsidRDefault="00D000A1">
      <w:pPr>
        <w:rPr>
          <w:sz w:val="8"/>
          <w:szCs w:val="8"/>
        </w:rPr>
      </w:pPr>
    </w:p>
    <w:tbl>
      <w:tblPr>
        <w:tblW w:w="5107" w:type="pct"/>
        <w:tblLook w:val="04A0" w:firstRow="1" w:lastRow="0" w:firstColumn="1" w:lastColumn="0" w:noHBand="0" w:noVBand="1"/>
      </w:tblPr>
      <w:tblGrid>
        <w:gridCol w:w="589"/>
        <w:gridCol w:w="2825"/>
        <w:gridCol w:w="1010"/>
        <w:gridCol w:w="968"/>
        <w:gridCol w:w="1366"/>
        <w:gridCol w:w="1522"/>
        <w:gridCol w:w="1609"/>
        <w:gridCol w:w="1423"/>
        <w:gridCol w:w="1836"/>
        <w:gridCol w:w="1830"/>
      </w:tblGrid>
      <w:tr w:rsidR="009C39B4" w:rsidTr="007D622B">
        <w:trPr>
          <w:trHeight w:val="266"/>
        </w:trPr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Stt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No.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thiết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bị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hệ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thống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Equipment/ system name</w:t>
            </w:r>
          </w:p>
        </w:tc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Mã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ID No.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Mã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phòng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Room No.</w:t>
            </w:r>
          </w:p>
        </w:tc>
        <w:tc>
          <w:tcPr>
            <w:tcW w:w="4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Username</w:t>
            </w:r>
          </w:p>
        </w:tc>
        <w:tc>
          <w:tcPr>
            <w:tcW w:w="10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Cấp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độ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phân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quyền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Privilege level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Mật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khẩu</w:t>
            </w:r>
            <w:proofErr w:type="spellEnd"/>
          </w:p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920968">
              <w:rPr>
                <w:rFonts w:cs="Arial"/>
                <w:b/>
                <w:i/>
                <w:sz w:val="20"/>
                <w:szCs w:val="20"/>
              </w:rPr>
              <w:t>Password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9C39B4" w:rsidTr="007D622B">
        <w:trPr>
          <w:trHeight w:val="42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Pr="00920968" w:rsidRDefault="0084527E" w:rsidP="0084527E">
            <w:pPr>
              <w:ind w:left="-51" w:right="-89"/>
              <w:jc w:val="center"/>
              <w:rPr>
                <w:rFonts w:cs="Arial"/>
                <w:b/>
                <w:i/>
                <w:iCs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Tạo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mới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Creation of new username</w:t>
            </w:r>
          </w:p>
        </w:tc>
        <w:tc>
          <w:tcPr>
            <w:tcW w:w="537" w:type="pct"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527E" w:rsidRPr="00920968" w:rsidRDefault="00A61C65" w:rsidP="0084527E">
            <w:pPr>
              <w:ind w:left="-51" w:right="-89"/>
              <w:jc w:val="center"/>
              <w:rPr>
                <w:rFonts w:cs="Arial"/>
                <w:b/>
                <w:i/>
                <w:iCs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Loại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bỏ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bất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hoạt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Deletion/</w:t>
            </w:r>
            <w:r w:rsidRPr="00920968">
              <w:rPr>
                <w:rFonts w:cs="Arial"/>
                <w:b/>
              </w:rPr>
              <w:t xml:space="preserve"> </w:t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inactivated of username</w:t>
            </w: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Người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thực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hiện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(IT/ CKBT)/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Ngày</w:t>
            </w:r>
            <w:proofErr w:type="spellEnd"/>
          </w:p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r w:rsidRPr="00920968">
              <w:rPr>
                <w:rFonts w:cs="Arial"/>
                <w:b/>
                <w:i/>
                <w:sz w:val="20"/>
                <w:szCs w:val="20"/>
              </w:rPr>
              <w:t>Performed by (IT/ E&amp;M)/ Date</w:t>
            </w:r>
          </w:p>
        </w:tc>
        <w:tc>
          <w:tcPr>
            <w:tcW w:w="61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dụng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kiểm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tra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Ngày</w:t>
            </w:r>
            <w:proofErr w:type="spellEnd"/>
          </w:p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Checked by User/ Date</w:t>
            </w: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D71028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dập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viên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Tablet pressing machine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E1092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0M42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D71028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dập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viên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Tablet pressing machine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E109</w:t>
            </w:r>
            <w:r>
              <w:rPr>
                <w:rFonts w:cs="Arial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0M4</w:t>
            </w:r>
            <w:r>
              <w:rPr>
                <w:rFonts w:cs="Arial"/>
                <w:sz w:val="20"/>
                <w:szCs w:val="20"/>
                <w:lang w:val="vi-VN"/>
              </w:rPr>
              <w:t>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left"/>
              <w:rPr>
                <w:rFonts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dập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viên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vi-VN"/>
              </w:rPr>
              <w:t>3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Tablet pressing machine </w:t>
            </w:r>
            <w:r>
              <w:rPr>
                <w:rFonts w:cs="Arial"/>
                <w:i/>
                <w:iCs/>
                <w:sz w:val="20"/>
                <w:szCs w:val="20"/>
                <w:lang w:val="vi-VN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E1102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0M4</w:t>
            </w:r>
            <w:r>
              <w:rPr>
                <w:rFonts w:cs="Arial"/>
                <w:sz w:val="20"/>
                <w:szCs w:val="20"/>
                <w:lang w:val="vi-VN"/>
              </w:rPr>
              <w:t>8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D71028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nang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Capsule filling machine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D71028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E1003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C96366" w:rsidP="00C96366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0M56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C96366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C96366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nang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Capsule filling machine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C96366" w:rsidP="00C9636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E1010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96366" w:rsidRDefault="00C96366" w:rsidP="00C9636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0M59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C96366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C96366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bao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phim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 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Film coating line </w:t>
            </w:r>
            <w:r>
              <w:rPr>
                <w:rFonts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C96366" w:rsidP="00C9636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E1073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96366" w:rsidRDefault="00C96366" w:rsidP="00C9636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0M72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A757DE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A757DE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bao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phim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Film coating line </w:t>
            </w:r>
            <w:r>
              <w:rPr>
                <w:rFonts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377FA2" w:rsidP="00377FA2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E1079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377FA2" w:rsidRDefault="00D71028" w:rsidP="00377FA2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0M</w:t>
            </w:r>
            <w:r w:rsidR="00377FA2">
              <w:rPr>
                <w:rFonts w:cs="Arial"/>
                <w:sz w:val="20"/>
                <w:szCs w:val="20"/>
                <w:lang w:val="vi-VN"/>
              </w:rPr>
              <w:t>73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E653EA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8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E653EA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bao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phim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Film coating line </w:t>
            </w:r>
            <w:r>
              <w:rPr>
                <w:rFonts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E653EA" w:rsidP="00A7572F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E1085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E653EA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0M74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728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3EA" w:rsidRPr="00C84907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lastRenderedPageBreak/>
              <w:t>9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3EA" w:rsidRPr="00F01EFD" w:rsidRDefault="00E653EA" w:rsidP="00E653EA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Buồng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cân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nguyên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liệu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Material dispensing booth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3EA" w:rsidRDefault="00E653EA" w:rsidP="00E653EA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3EA" w:rsidRDefault="00E653EA" w:rsidP="00E653EA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0D4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3EA" w:rsidRPr="00D71028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3EA" w:rsidRPr="00201D39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E653EA" w:rsidRPr="00A94050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3EA" w:rsidRPr="00D71028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3EA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3EA" w:rsidRDefault="00E653EA" w:rsidP="00E653EA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0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BC5814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Buồng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cân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nguyên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liệu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Material dispensing booth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BC5814" w:rsidP="00BC5814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E1124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BC5814" w:rsidRDefault="00BC5814" w:rsidP="00BC5814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0D8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BC5814" w:rsidRDefault="00BC5814" w:rsidP="00A7572F">
            <w:pPr>
              <w:ind w:right="0"/>
              <w:jc w:val="left"/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chế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ướt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1 - 150 kg</w:t>
            </w:r>
            <w:r>
              <w:rPr>
                <w:rFonts w:cs="Arial"/>
                <w:i/>
                <w:iCs/>
                <w:sz w:val="20"/>
                <w:szCs w:val="20"/>
              </w:rPr>
              <w:br/>
              <w:t>Wet granulation line 1 - 150 kg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BC5814" w:rsidP="00BC5814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E1023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BC5814" w:rsidRDefault="00BC5814" w:rsidP="00BC5814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chế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ướt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2 - 250 kg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Wet granulation line 2 - 250 kg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E1032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13EBD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0M10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Chuyền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pha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chế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ướt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3 - 250 kg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Wet granulation line 3 - 250 kg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E1042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13EBD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0M17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khô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Bin blender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E1127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khô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Bin blender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E1128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0M10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D3C6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C84907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 w:rsidR="00E653EA">
              <w:rPr>
                <w:rFonts w:cs="Arial"/>
                <w:sz w:val="20"/>
                <w:szCs w:val="20"/>
                <w:lang w:val="vi-V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khô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 3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Bin blender 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F13EBD" w:rsidP="00F13EBD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F01EFD" w:rsidRDefault="00F13EBD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0M17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8" w:rsidRPr="00201D39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71028" w:rsidRPr="00A94050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28" w:rsidRP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028" w:rsidRDefault="00D71028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>
              <w:rPr>
                <w:rFonts w:cs="Arial"/>
                <w:sz w:val="20"/>
                <w:szCs w:val="20"/>
                <w:lang w:val="vi-V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592D30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khô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 3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Bin blender 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0M17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17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30" w:rsidRPr="00F01EFD" w:rsidRDefault="00592D30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khô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 4</w:t>
            </w:r>
            <w:r>
              <w:rPr>
                <w:rFonts w:cs="Arial"/>
                <w:sz w:val="20"/>
                <w:szCs w:val="20"/>
              </w:rPr>
              <w:br/>
              <w:t>Bin blender 4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30" w:rsidRDefault="00592D30" w:rsidP="00592D30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E1130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30" w:rsidRDefault="00592D30" w:rsidP="00592D30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0M25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>
              <w:rPr>
                <w:rFonts w:cs="Arial"/>
                <w:sz w:val="20"/>
                <w:szCs w:val="20"/>
                <w:lang w:val="vi-VN"/>
              </w:rPr>
              <w:t>8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592D30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hoàn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tất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Final Blender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E1051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0E2D49" w:rsidRDefault="000E2D49" w:rsidP="000E2D49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0M28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  <w:r>
              <w:rPr>
                <w:rFonts w:cs="Arial"/>
                <w:sz w:val="20"/>
                <w:szCs w:val="20"/>
                <w:lang w:val="vi-VN"/>
              </w:rPr>
              <w:t>9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0E2D49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hoàn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tất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Final Blender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7464E0" w:rsidP="007464E0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E1053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7C1AB6" w:rsidRDefault="007C1AB6" w:rsidP="007C1AB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0M4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lastRenderedPageBreak/>
              <w:t>20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245CCE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Tủ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sấy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tĩnh</w:t>
            </w:r>
            <w:proofErr w:type="spellEnd"/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Drying chamber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E78E6" w:rsidP="005E78E6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E1131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261D62" w:rsidRDefault="00261D62" w:rsidP="00261D62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0D9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21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8526A9" w:rsidRDefault="008526A9" w:rsidP="00592D30">
            <w:pPr>
              <w:ind w:right="0"/>
              <w:jc w:val="left"/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nén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và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tạo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hạt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br/>
              <w:t>Roller compactor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8526A9" w:rsidP="008526A9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E1001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8526A9" w:rsidRDefault="008526A9" w:rsidP="008526A9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0M22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92D3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C84907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22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F01EFD" w:rsidRDefault="008E1EA1" w:rsidP="00592D30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rửa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thùng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Bin washer </w:t>
            </w:r>
            <w:r>
              <w:rPr>
                <w:rFonts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D23ABA" w:rsidP="00D23ABA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E1125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23ABA" w:rsidRDefault="00D23ABA" w:rsidP="00D23ABA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0M82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D30" w:rsidRPr="00201D39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592D30" w:rsidRPr="00A9405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30" w:rsidRPr="00D71028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2D30" w:rsidRDefault="00592D30" w:rsidP="00592D3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>
              <w:rPr>
                <w:rFonts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F01EFD" w:rsidRDefault="0089309A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rửa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thùng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trộn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Bin washer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0D3D0C" w:rsidP="000D3D0C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E1126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0D3D0C" w:rsidP="000D3D0C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0M82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3D3C64">
              <w:rPr>
                <w:rFonts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64" w:rsidRDefault="003D3C64" w:rsidP="003D3C64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ép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vỉ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Automatic blister packaging machine 1</w:t>
            </w:r>
          </w:p>
          <w:p w:rsidR="00CB01E0" w:rsidRPr="00F01EFD" w:rsidRDefault="00CB01E0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3D3C64" w:rsidP="003D3C64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E1016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7D622B">
              <w:rPr>
                <w:rFonts w:cs="Arial"/>
                <w:sz w:val="20"/>
                <w:szCs w:val="20"/>
                <w:lang w:val="vi-V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F01EFD" w:rsidRDefault="00CE4555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đóng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hộp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tự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động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1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Cartoning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 machine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E1017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7D622B">
              <w:rPr>
                <w:rFonts w:cs="Arial"/>
                <w:sz w:val="20"/>
                <w:szCs w:val="20"/>
                <w:lang w:val="vi-V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E4555" w:rsidRDefault="00CE4555" w:rsidP="00A7572F">
            <w:pPr>
              <w:ind w:right="0"/>
              <w:jc w:val="left"/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ép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vỉ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i/>
                <w:iCs/>
                <w:sz w:val="20"/>
                <w:szCs w:val="20"/>
              </w:rPr>
              <w:br/>
              <w:t>Automatic blister packaging machine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E1018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0P12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7D622B">
              <w:rPr>
                <w:rFonts w:cs="Arial"/>
                <w:sz w:val="20"/>
                <w:szCs w:val="20"/>
                <w:lang w:val="vi-V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E4555" w:rsidRDefault="00CE4555" w:rsidP="00A7572F">
            <w:pPr>
              <w:ind w:right="0"/>
              <w:jc w:val="left"/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đóng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hộp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tự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động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Cartoning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 machine 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E1019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0P32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7D622B">
              <w:rPr>
                <w:rFonts w:cs="Arial"/>
                <w:sz w:val="20"/>
                <w:szCs w:val="20"/>
                <w:lang w:val="vi-VN"/>
              </w:rPr>
              <w:t>8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E4555" w:rsidRDefault="00CE4555" w:rsidP="00A7572F">
            <w:pPr>
              <w:ind w:right="0"/>
              <w:jc w:val="left"/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ép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vỉ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Automatic blister packaging machine 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E1020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CE4555" w:rsidP="00CE4555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0P13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B01E0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C84907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2</w:t>
            </w:r>
            <w:r w:rsidR="007D622B">
              <w:rPr>
                <w:rFonts w:cs="Arial"/>
                <w:sz w:val="20"/>
                <w:szCs w:val="20"/>
                <w:lang w:val="vi-VN"/>
              </w:rPr>
              <w:t>9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B2072B" w:rsidRDefault="00B2072B" w:rsidP="00A7572F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ép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vỉ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xé</w:t>
            </w:r>
            <w:proofErr w:type="spellEnd"/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Strip blister packaging machine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B2072B" w:rsidP="00B2072B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E1022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23ABA" w:rsidRDefault="00B2072B" w:rsidP="00B2072B">
            <w:pPr>
              <w:ind w:righ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1E0" w:rsidRPr="00201D39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CB01E0" w:rsidRPr="00A9405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0" w:rsidRPr="00D71028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01E0" w:rsidRDefault="00CB01E0" w:rsidP="00A7572F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4FB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C84907" w:rsidRDefault="007D622B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30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ép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gói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ngang</w:t>
            </w:r>
            <w:proofErr w:type="spellEnd"/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Horizontal sachet machine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E1258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0P5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FB4" w:rsidRPr="00201D39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B14FB4" w:rsidRPr="00A94050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4FB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C84907" w:rsidRDefault="007D622B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31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Hệ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thống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cs="Arial"/>
                <w:sz w:val="20"/>
                <w:szCs w:val="20"/>
              </w:rPr>
              <w:t>mã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2D matrix FMD - 1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Printer for FMD 2D matrix - 1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E11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0P29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FB4" w:rsidRPr="00201D39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B14FB4" w:rsidRPr="00A94050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4FB4" w:rsidTr="007D622B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C84907" w:rsidRDefault="007D622B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lastRenderedPageBreak/>
              <w:t>32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xếp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toa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có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camera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Leaflet folding machine with camera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E1110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Default="00B14FB4" w:rsidP="00B14FB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0P26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TRANIT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FB4" w:rsidRPr="00201D39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B14FB4" w:rsidRPr="00A94050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B4" w:rsidRPr="00D71028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4FB4" w:rsidRDefault="00B14FB4" w:rsidP="00B14FB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000A1" w:rsidRDefault="00D000A1">
      <w:pPr>
        <w:rPr>
          <w:sz w:val="8"/>
          <w:szCs w:val="8"/>
        </w:rPr>
      </w:pP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6"/>
        <w:gridCol w:w="13670"/>
      </w:tblGrid>
      <w:tr w:rsidR="00D000A1" w:rsidTr="009C39B4">
        <w:trPr>
          <w:trHeight w:val="687"/>
        </w:trPr>
        <w:tc>
          <w:tcPr>
            <w:tcW w:w="433" w:type="pct"/>
            <w:tcBorders>
              <w:right w:val="single" w:sz="4" w:space="0" w:color="C0C0C0"/>
            </w:tcBorders>
            <w:shd w:val="clear" w:color="auto" w:fill="auto"/>
          </w:tcPr>
          <w:p w:rsidR="00D000A1" w:rsidRDefault="009A59E1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Lí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do:</w:t>
            </w:r>
          </w:p>
          <w:p w:rsidR="00D000A1" w:rsidRDefault="009A59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Reason</w:t>
            </w:r>
          </w:p>
        </w:tc>
        <w:tc>
          <w:tcPr>
            <w:tcW w:w="4567" w:type="pct"/>
            <w:tcBorders>
              <w:left w:val="single" w:sz="4" w:space="0" w:color="C0C0C0"/>
            </w:tcBorders>
            <w:shd w:val="clear" w:color="auto" w:fill="auto"/>
          </w:tcPr>
          <w:p w:rsidR="00717F3B" w:rsidRDefault="00F44D1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Tạo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mới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tài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khoản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đăng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nhập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để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phù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hợp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với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việc</w:t>
            </w:r>
            <w:proofErr w:type="spellEnd"/>
          </w:p>
          <w:p w:rsidR="00F44D1B" w:rsidRPr="00F44D1B" w:rsidRDefault="00F44D1B">
            <w:pPr>
              <w:rPr>
                <w:rFonts w:cs="Arial"/>
                <w:i/>
                <w:sz w:val="22"/>
                <w:szCs w:val="22"/>
              </w:rPr>
            </w:pPr>
            <w:r w:rsidRPr="00F44D1B">
              <w:rPr>
                <w:rFonts w:cs="Arial"/>
                <w:i/>
                <w:sz w:val="22"/>
                <w:szCs w:val="22"/>
              </w:rPr>
              <w:t xml:space="preserve">Create a new account to </w:t>
            </w:r>
            <w:proofErr w:type="spellStart"/>
            <w:r w:rsidRPr="00F44D1B">
              <w:rPr>
                <w:rFonts w:cs="Arial"/>
                <w:i/>
                <w:sz w:val="22"/>
                <w:szCs w:val="22"/>
              </w:rPr>
              <w:t>appropivate</w:t>
            </w:r>
            <w:proofErr w:type="spellEnd"/>
            <w:r w:rsidRPr="00F44D1B">
              <w:rPr>
                <w:rFonts w:cs="Arial"/>
                <w:i/>
                <w:sz w:val="22"/>
                <w:szCs w:val="22"/>
              </w:rPr>
              <w:t xml:space="preserve"> for the </w:t>
            </w:r>
            <w:proofErr w:type="spellStart"/>
            <w:r w:rsidRPr="00F44D1B">
              <w:rPr>
                <w:rFonts w:cs="Arial"/>
                <w:i/>
                <w:sz w:val="22"/>
                <w:szCs w:val="22"/>
              </w:rPr>
              <w:t>curren</w:t>
            </w:r>
            <w:proofErr w:type="spellEnd"/>
            <w:r w:rsidRPr="00F44D1B">
              <w:rPr>
                <w:rFonts w:cs="Arial"/>
                <w:i/>
                <w:sz w:val="22"/>
                <w:szCs w:val="22"/>
              </w:rPr>
              <w:t xml:space="preserve"> job</w:t>
            </w:r>
          </w:p>
        </w:tc>
      </w:tr>
    </w:tbl>
    <w:p w:rsidR="00D000A1" w:rsidRDefault="00D000A1">
      <w:pPr>
        <w:ind w:right="0"/>
        <w:rPr>
          <w:rFonts w:cs="Arial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37"/>
        <w:gridCol w:w="7337"/>
      </w:tblGrid>
      <w:tr w:rsidR="00D000A1">
        <w:tc>
          <w:tcPr>
            <w:tcW w:w="2500" w:type="pct"/>
            <w:shd w:val="clear" w:color="auto" w:fill="auto"/>
          </w:tcPr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đề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nghị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cs="Arial"/>
                <w:sz w:val="22"/>
                <w:szCs w:val="22"/>
              </w:rPr>
              <w:t>Ngày</w:t>
            </w:r>
            <w:proofErr w:type="spellEnd"/>
          </w:p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Requested by/ Date</w:t>
            </w:r>
          </w:p>
        </w:tc>
        <w:tc>
          <w:tcPr>
            <w:tcW w:w="2500" w:type="pct"/>
            <w:shd w:val="clear" w:color="auto" w:fill="auto"/>
          </w:tcPr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Trưởng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bộ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phận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dụng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cs="Arial"/>
                <w:sz w:val="22"/>
                <w:szCs w:val="22"/>
              </w:rPr>
              <w:t>Ngày</w:t>
            </w:r>
            <w:proofErr w:type="spellEnd"/>
          </w:p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User department manager/ Date</w:t>
            </w:r>
          </w:p>
        </w:tc>
      </w:tr>
      <w:tr w:rsidR="00D000A1">
        <w:tc>
          <w:tcPr>
            <w:tcW w:w="2500" w:type="pct"/>
            <w:shd w:val="clear" w:color="auto" w:fill="auto"/>
          </w:tcPr>
          <w:p w:rsidR="00D000A1" w:rsidRDefault="00D000A1">
            <w:pPr>
              <w:ind w:right="0"/>
              <w:rPr>
                <w:rFonts w:cs="Arial"/>
                <w:sz w:val="22"/>
                <w:szCs w:val="22"/>
              </w:rPr>
            </w:pPr>
          </w:p>
          <w:p w:rsidR="00D000A1" w:rsidRDefault="00D000A1"/>
        </w:tc>
        <w:tc>
          <w:tcPr>
            <w:tcW w:w="2500" w:type="pct"/>
            <w:shd w:val="clear" w:color="auto" w:fill="auto"/>
          </w:tcPr>
          <w:p w:rsidR="00D000A1" w:rsidRDefault="00D000A1">
            <w:pPr>
              <w:ind w:right="0"/>
              <w:rPr>
                <w:rFonts w:cs="Arial"/>
                <w:sz w:val="22"/>
                <w:szCs w:val="22"/>
              </w:rPr>
            </w:pPr>
          </w:p>
        </w:tc>
      </w:tr>
    </w:tbl>
    <w:p w:rsidR="009C39B4" w:rsidRDefault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A59E1" w:rsidRPr="009C39B4" w:rsidRDefault="009C39B4" w:rsidP="009C39B4">
      <w:pPr>
        <w:tabs>
          <w:tab w:val="left" w:pos="833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9A59E1" w:rsidRPr="009C39B4" w:rsidSect="00C41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5AD" w:rsidRDefault="00D755AD">
      <w:r>
        <w:separator/>
      </w:r>
    </w:p>
  </w:endnote>
  <w:endnote w:type="continuationSeparator" w:id="0">
    <w:p w:rsidR="00D755AD" w:rsidRDefault="00D7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0A1" w:rsidRDefault="009A59E1">
    <w:pPr>
      <w:pStyle w:val="Footer"/>
      <w:tabs>
        <w:tab w:val="clear" w:pos="4320"/>
        <w:tab w:val="clear" w:pos="8640"/>
        <w:tab w:val="right" w:pos="9423"/>
      </w:tabs>
      <w:ind w:hanging="333"/>
    </w:pPr>
    <w:r>
      <w:rPr>
        <w:rFonts w:cs="Arial"/>
        <w:b/>
      </w:rPr>
      <w:t>Ref. No.: 010046.0</w:t>
    </w:r>
    <w:r w:rsidR="00B70E5E">
      <w:rPr>
        <w:rFonts w:cs="Arial"/>
        <w:b/>
      </w:rPr>
      <w:t>9</w:t>
    </w:r>
    <w:r>
      <w:rPr>
        <w:rFonts w:cs="Arial"/>
        <w:b/>
      </w:rPr>
      <w:t>/01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            Page </w:t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0D538C">
      <w:rPr>
        <w:rFonts w:cs="Arial"/>
        <w:noProof/>
      </w:rPr>
      <w:t>2</w:t>
    </w:r>
    <w:r>
      <w:rPr>
        <w:rFonts w:cs="Arial"/>
      </w:rPr>
      <w:fldChar w:fldCharType="end"/>
    </w:r>
    <w:r>
      <w:rPr>
        <w:rFonts w:cs="Arial"/>
      </w:rPr>
      <w:t xml:space="preserve"> / </w: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0D538C">
      <w:rPr>
        <w:rFonts w:cs="Arial"/>
        <w:noProof/>
      </w:rPr>
      <w:t>4</w:t>
    </w:r>
    <w:r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5AD" w:rsidRDefault="00D755AD">
      <w:r>
        <w:separator/>
      </w:r>
    </w:p>
  </w:footnote>
  <w:footnote w:type="continuationSeparator" w:id="0">
    <w:p w:rsidR="00D755AD" w:rsidRDefault="00D75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1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931"/>
    </w:tblGrid>
    <w:tr w:rsidR="00D000A1" w:rsidTr="009C39B4">
      <w:trPr>
        <w:trHeight w:val="437"/>
      </w:trPr>
      <w:tc>
        <w:tcPr>
          <w:tcW w:w="5000" w:type="pct"/>
          <w:vAlign w:val="center"/>
        </w:tcPr>
        <w:p w:rsidR="00D000A1" w:rsidRDefault="0097099B">
          <w:pPr>
            <w:ind w:left="-113" w:right="0"/>
            <w:rPr>
              <w:rFonts w:cs="Arial"/>
              <w:b/>
              <w:color w:val="0000CC"/>
            </w:rPr>
          </w:pPr>
          <w:r>
            <w:rPr>
              <w:rFonts w:cs="Arial"/>
              <w:noProof/>
              <w:color w:val="0000CC"/>
            </w:rPr>
            <w:drawing>
              <wp:inline distT="0" distB="0" distL="0" distR="0">
                <wp:extent cx="2065655" cy="383540"/>
                <wp:effectExtent l="0" t="0" r="0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65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000A1" w:rsidTr="009C39B4">
      <w:trPr>
        <w:trHeight w:val="437"/>
      </w:trPr>
      <w:tc>
        <w:tcPr>
          <w:tcW w:w="5000" w:type="pct"/>
          <w:vAlign w:val="center"/>
        </w:tcPr>
        <w:p w:rsidR="0084527E" w:rsidRPr="00920968" w:rsidRDefault="0084527E" w:rsidP="0084527E">
          <w:pPr>
            <w:spacing w:before="60"/>
            <w:ind w:right="0"/>
            <w:jc w:val="center"/>
            <w:rPr>
              <w:rFonts w:cs="Arial"/>
              <w:b/>
              <w:sz w:val="28"/>
            </w:rPr>
          </w:pPr>
          <w:r w:rsidRPr="00920968">
            <w:rPr>
              <w:rFonts w:cs="Arial"/>
              <w:b/>
              <w:sz w:val="28"/>
            </w:rPr>
            <w:t>PHIẾU ĐỀ NGHỊ TẠO MỚI/ LOẠI BỎ TÀI KHOẢN ĐĂNG NHẬP</w:t>
          </w:r>
        </w:p>
        <w:p w:rsidR="00D000A1" w:rsidRDefault="0084527E" w:rsidP="0084527E">
          <w:pPr>
            <w:spacing w:before="60"/>
            <w:ind w:left="-145" w:right="-70"/>
            <w:jc w:val="center"/>
            <w:rPr>
              <w:rFonts w:cs="Arial"/>
              <w:b/>
              <w:i/>
              <w:color w:val="0000CC"/>
            </w:rPr>
          </w:pPr>
          <w:r w:rsidRPr="00920968">
            <w:rPr>
              <w:rFonts w:cs="Arial"/>
              <w:b/>
              <w:i/>
              <w:sz w:val="28"/>
            </w:rPr>
            <w:t>REQUISITION SHEET FOR CREATION/ DELETION OF USERNAME</w:t>
          </w:r>
        </w:p>
      </w:tc>
    </w:tr>
  </w:tbl>
  <w:p w:rsidR="00D000A1" w:rsidRDefault="00D000A1">
    <w:pPr>
      <w:pStyle w:val="Header"/>
      <w:tabs>
        <w:tab w:val="clear" w:pos="4320"/>
        <w:tab w:val="clear" w:pos="8640"/>
      </w:tabs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5C5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CE30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B276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6A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A024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35E3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8F8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02F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BC316C"/>
    <w:lvl w:ilvl="0">
      <w:start w:val="1"/>
      <w:numFmt w:val="bullet"/>
      <w:pStyle w:val="SOPSubhead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A3DBD"/>
    <w:multiLevelType w:val="multilevel"/>
    <w:tmpl w:val="5B8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4570504"/>
    <w:multiLevelType w:val="hybridMultilevel"/>
    <w:tmpl w:val="D94CD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6C12240"/>
    <w:multiLevelType w:val="multilevel"/>
    <w:tmpl w:val="6BB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8151367"/>
    <w:multiLevelType w:val="multilevel"/>
    <w:tmpl w:val="E53C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1B4E454B"/>
    <w:multiLevelType w:val="hybridMultilevel"/>
    <w:tmpl w:val="380A2A5E"/>
    <w:lvl w:ilvl="0" w:tplc="F8F6B91E">
      <w:start w:val="1"/>
      <w:numFmt w:val="decimal"/>
      <w:pStyle w:val="1"/>
      <w:lvlText w:val="%1."/>
      <w:lvlJc w:val="left"/>
      <w:pPr>
        <w:tabs>
          <w:tab w:val="num" w:pos="1108"/>
        </w:tabs>
        <w:ind w:left="110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04A4283"/>
    <w:multiLevelType w:val="hybridMultilevel"/>
    <w:tmpl w:val="FAD69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17E2"/>
    <w:multiLevelType w:val="hybridMultilevel"/>
    <w:tmpl w:val="D922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F3B2F"/>
    <w:multiLevelType w:val="hybridMultilevel"/>
    <w:tmpl w:val="17903A88"/>
    <w:lvl w:ilvl="0" w:tplc="C73AAB4C">
      <w:start w:val="1"/>
      <w:numFmt w:val="bullet"/>
      <w:pStyle w:val="SOP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9"/>
  </w:num>
  <w:num w:numId="5">
    <w:abstractNumId w:val="16"/>
  </w:num>
  <w:num w:numId="6">
    <w:abstractNumId w:val="14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0604" w:allStyles="0" w:customStyles="0" w:latentStyles="1" w:stylesInUse="0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efaultTabStop w:val="1152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07"/>
    <w:rsid w:val="00054AE4"/>
    <w:rsid w:val="000758C4"/>
    <w:rsid w:val="00081F26"/>
    <w:rsid w:val="000D3D0C"/>
    <w:rsid w:val="000D538C"/>
    <w:rsid w:val="000E2D49"/>
    <w:rsid w:val="001E06F4"/>
    <w:rsid w:val="001E2D08"/>
    <w:rsid w:val="00201D39"/>
    <w:rsid w:val="00245CCE"/>
    <w:rsid w:val="00261D62"/>
    <w:rsid w:val="002F6DEF"/>
    <w:rsid w:val="00377FA2"/>
    <w:rsid w:val="003D3C64"/>
    <w:rsid w:val="004C0276"/>
    <w:rsid w:val="0051607C"/>
    <w:rsid w:val="00592D30"/>
    <w:rsid w:val="00593B1A"/>
    <w:rsid w:val="00594B0A"/>
    <w:rsid w:val="005C4C83"/>
    <w:rsid w:val="005C7F0E"/>
    <w:rsid w:val="005E78E6"/>
    <w:rsid w:val="00690EF2"/>
    <w:rsid w:val="00717F3B"/>
    <w:rsid w:val="007464E0"/>
    <w:rsid w:val="007C1AB6"/>
    <w:rsid w:val="007D622B"/>
    <w:rsid w:val="00803B88"/>
    <w:rsid w:val="0084010E"/>
    <w:rsid w:val="0084527E"/>
    <w:rsid w:val="008526A9"/>
    <w:rsid w:val="0089309A"/>
    <w:rsid w:val="008A6D84"/>
    <w:rsid w:val="008C0129"/>
    <w:rsid w:val="008E1EA1"/>
    <w:rsid w:val="00913FD4"/>
    <w:rsid w:val="0097099B"/>
    <w:rsid w:val="009A59E1"/>
    <w:rsid w:val="009C39B4"/>
    <w:rsid w:val="009E4F40"/>
    <w:rsid w:val="00A11B77"/>
    <w:rsid w:val="00A1542F"/>
    <w:rsid w:val="00A22708"/>
    <w:rsid w:val="00A61C65"/>
    <w:rsid w:val="00A757DE"/>
    <w:rsid w:val="00A76072"/>
    <w:rsid w:val="00A81573"/>
    <w:rsid w:val="00A94050"/>
    <w:rsid w:val="00AA4251"/>
    <w:rsid w:val="00B14FB4"/>
    <w:rsid w:val="00B2072B"/>
    <w:rsid w:val="00B36DFD"/>
    <w:rsid w:val="00B70E5E"/>
    <w:rsid w:val="00BA30AB"/>
    <w:rsid w:val="00BC5814"/>
    <w:rsid w:val="00BD3FBF"/>
    <w:rsid w:val="00C411C0"/>
    <w:rsid w:val="00C717E7"/>
    <w:rsid w:val="00C84907"/>
    <w:rsid w:val="00C96366"/>
    <w:rsid w:val="00C97162"/>
    <w:rsid w:val="00CB01E0"/>
    <w:rsid w:val="00CE4555"/>
    <w:rsid w:val="00D000A1"/>
    <w:rsid w:val="00D23ABA"/>
    <w:rsid w:val="00D71028"/>
    <w:rsid w:val="00D755AD"/>
    <w:rsid w:val="00E653EA"/>
    <w:rsid w:val="00EF67BD"/>
    <w:rsid w:val="00F01EFD"/>
    <w:rsid w:val="00F13EBD"/>
    <w:rsid w:val="00F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A558D-2895-48E7-BC21-AB657C97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right="-29"/>
      <w:jc w:val="both"/>
    </w:pPr>
    <w:rPr>
      <w:rFonts w:ascii="Arial" w:hAnsi="Arial"/>
      <w:sz w:val="24"/>
      <w:szCs w:val="24"/>
    </w:rPr>
  </w:style>
  <w:style w:type="paragraph" w:styleId="Heading1">
    <w:name w:val="heading 1"/>
    <w:aliases w:val="SOP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OPText">
    <w:name w:val="SOP Text"/>
    <w:basedOn w:val="Normal"/>
    <w:pPr>
      <w:ind w:left="720"/>
    </w:pPr>
    <w:rPr>
      <w:rFonts w:cs="Arial"/>
    </w:rPr>
  </w:style>
  <w:style w:type="paragraph" w:customStyle="1" w:styleId="SOPBullet">
    <w:name w:val="SOP Bullet"/>
    <w:basedOn w:val="Normal"/>
    <w:autoRedefine/>
    <w:pPr>
      <w:numPr>
        <w:numId w:val="5"/>
      </w:numPr>
      <w:spacing w:before="60"/>
      <w:ind w:left="1440" w:right="-34"/>
    </w:pPr>
    <w:rPr>
      <w:rFonts w:cs="Arial"/>
    </w:rPr>
  </w:style>
  <w:style w:type="paragraph" w:customStyle="1" w:styleId="1">
    <w:name w:val="1."/>
    <w:aliases w:val="2.,3.,..."/>
    <w:basedOn w:val="Normal"/>
    <w:pPr>
      <w:numPr>
        <w:numId w:val="2"/>
      </w:numPr>
    </w:pPr>
    <w:rPr>
      <w:szCs w:val="20"/>
      <w:lang w:val="de-DE" w:eastAsia="de-DE"/>
    </w:rPr>
  </w:style>
  <w:style w:type="paragraph" w:customStyle="1" w:styleId="SOPSubheading">
    <w:name w:val="SOP Subheading"/>
    <w:basedOn w:val="Normal"/>
    <w:next w:val="Normal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</w:rPr>
  </w:style>
  <w:style w:type="paragraph" w:customStyle="1" w:styleId="Subtext">
    <w:name w:val="Sub text"/>
    <w:basedOn w:val="Normal"/>
    <w:next w:val="Normal"/>
    <w:pPr>
      <w:ind w:left="1440"/>
    </w:pPr>
    <w:rPr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ListBullet4">
    <w:name w:val="List Bullet 4"/>
    <w:basedOn w:val="Normal"/>
    <w:autoRedefine/>
    <w:pPr>
      <w:tabs>
        <w:tab w:val="num" w:pos="1560"/>
      </w:tabs>
      <w:spacing w:before="120"/>
      <w:ind w:left="1555" w:hanging="475"/>
    </w:pPr>
    <w:rPr>
      <w:b/>
    </w:rPr>
  </w:style>
  <w:style w:type="paragraph" w:styleId="List">
    <w:name w:val="List"/>
    <w:basedOn w:val="Normal"/>
  </w:style>
  <w:style w:type="paragraph" w:customStyle="1" w:styleId="StyleProcedurestepBefore3pt">
    <w:name w:val="Style Procedure step + Before:  3 pt"/>
    <w:basedOn w:val="Normal"/>
    <w:next w:val="Normal"/>
    <w:pPr>
      <w:spacing w:before="60"/>
    </w:pPr>
    <w:rPr>
      <w:bCs/>
      <w:szCs w:val="20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ran\010046.09_01%20-%20Requisition%20sheet%20for%20creation%20deletion%20of%20username%20-%20Effective%2021.03.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9ACC7-71C2-4F10-9346-EA4E61B7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010046.09_01 - Requisition sheet for creation deletion of username - Effective 21.03.20.dotx</Template>
  <TotalTime>87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No</vt:lpstr>
    </vt:vector>
  </TitlesOfParts>
  <Company>be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No</dc:title>
  <dc:subject/>
  <dc:creator>ADMIN</dc:creator>
  <cp:keywords/>
  <dc:description/>
  <cp:lastModifiedBy>Microsoft account</cp:lastModifiedBy>
  <cp:revision>76</cp:revision>
  <cp:lastPrinted>2020-04-28T03:10:00Z</cp:lastPrinted>
  <dcterms:created xsi:type="dcterms:W3CDTF">2020-04-22T09:50:00Z</dcterms:created>
  <dcterms:modified xsi:type="dcterms:W3CDTF">2020-06-01T03:59:00Z</dcterms:modified>
</cp:coreProperties>
</file>